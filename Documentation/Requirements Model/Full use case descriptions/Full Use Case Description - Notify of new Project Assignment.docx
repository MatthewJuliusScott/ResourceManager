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91" w:rsidRDefault="006D686D" w:rsidP="00C30076">
      <w:pPr>
        <w:pStyle w:val="Heading1"/>
        <w:spacing w:before="0" w:after="120"/>
        <w:jc w:val="center"/>
      </w:pPr>
      <w:r>
        <w:t>Resource Manager</w:t>
      </w:r>
    </w:p>
    <w:p w:rsidR="00C30076" w:rsidRPr="006D686D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B777D3">
        <w:t>Notify of new Resource assignment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9818C2" w:rsidRDefault="009818C2" w:rsidP="009818C2">
      <w:pPr>
        <w:pStyle w:val="ListParagraph"/>
        <w:ind w:left="1080"/>
      </w:pPr>
      <w:r>
        <w:t xml:space="preserve">When a </w:t>
      </w:r>
      <w:r w:rsidR="00B777D3">
        <w:t>project manager assigns a new resource to a resource requirement</w:t>
      </w:r>
    </w:p>
    <w:p w:rsidR="009818C2" w:rsidRDefault="00B777D3" w:rsidP="009818C2">
      <w:pPr>
        <w:pStyle w:val="ListParagraph"/>
        <w:ind w:left="1080"/>
      </w:pPr>
      <w:r>
        <w:t>The system</w:t>
      </w:r>
      <w:r w:rsidR="004C754B">
        <w:t xml:space="preserve"> </w:t>
      </w:r>
      <w:r>
        <w:t>notifies the user of their new Resource assignment</w:t>
      </w:r>
    </w:p>
    <w:p w:rsidR="00C30076" w:rsidRDefault="009818C2" w:rsidP="009818C2">
      <w:pPr>
        <w:pStyle w:val="ListParagraph"/>
        <w:ind w:left="1080"/>
      </w:pPr>
      <w:r>
        <w:t>So that the</w:t>
      </w:r>
      <w:r w:rsidR="004C754B">
        <w:t xml:space="preserve">y </w:t>
      </w:r>
      <w:r w:rsidR="00B777D3">
        <w:t>are aware of their upcoming work assignments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9818C2" w:rsidP="00C30076">
      <w:pPr>
        <w:pStyle w:val="ListParagraph"/>
        <w:numPr>
          <w:ilvl w:val="1"/>
          <w:numId w:val="3"/>
        </w:numPr>
      </w:pPr>
      <w:r>
        <w:t>User of System</w:t>
      </w:r>
    </w:p>
    <w:p w:rsidR="00C30076" w:rsidRDefault="004C754B" w:rsidP="00C30076">
      <w:pPr>
        <w:pStyle w:val="ListParagraph"/>
        <w:ind w:left="1080"/>
      </w:pPr>
      <w:r>
        <w:t>Joins various projects</w:t>
      </w:r>
    </w:p>
    <w:p w:rsidR="004C754B" w:rsidRDefault="004C754B" w:rsidP="004C754B">
      <w:pPr>
        <w:pStyle w:val="ListParagraph"/>
        <w:numPr>
          <w:ilvl w:val="1"/>
          <w:numId w:val="3"/>
        </w:numPr>
      </w:pPr>
      <w:r>
        <w:t>Project manager</w:t>
      </w:r>
    </w:p>
    <w:p w:rsidR="004C754B" w:rsidRDefault="004C754B" w:rsidP="00C30076">
      <w:pPr>
        <w:pStyle w:val="ListParagraph"/>
        <w:ind w:left="1080"/>
      </w:pPr>
      <w:r>
        <w:t>Manages existing projects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9818C2" w:rsidP="00C30076">
      <w:pPr>
        <w:pStyle w:val="ListParagraph"/>
        <w:numPr>
          <w:ilvl w:val="1"/>
          <w:numId w:val="3"/>
        </w:numPr>
      </w:pPr>
      <w:r>
        <w:t>The user has been created in the system</w:t>
      </w:r>
    </w:p>
    <w:p w:rsidR="006D686D" w:rsidRDefault="004C754B" w:rsidP="00C30076">
      <w:pPr>
        <w:pStyle w:val="ListParagraph"/>
        <w:numPr>
          <w:ilvl w:val="1"/>
          <w:numId w:val="3"/>
        </w:numPr>
      </w:pPr>
      <w:r>
        <w:t>A project has been created in the system</w:t>
      </w:r>
    </w:p>
    <w:p w:rsidR="0093160B" w:rsidRDefault="009818C2" w:rsidP="009818C2">
      <w:pPr>
        <w:pStyle w:val="ListParagraph"/>
        <w:numPr>
          <w:ilvl w:val="1"/>
          <w:numId w:val="3"/>
        </w:numPr>
      </w:pPr>
      <w:r>
        <w:t xml:space="preserve">The user </w:t>
      </w:r>
      <w:r w:rsidR="004C754B">
        <w:t>has authenticated to the system</w:t>
      </w:r>
    </w:p>
    <w:p w:rsidR="00B777D3" w:rsidRDefault="00B777D3" w:rsidP="009818C2">
      <w:pPr>
        <w:pStyle w:val="ListParagraph"/>
        <w:numPr>
          <w:ilvl w:val="1"/>
          <w:numId w:val="3"/>
        </w:numPr>
      </w:pPr>
      <w:r>
        <w:t>The project has a resource assignment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6D686D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9818C2">
        <w:t xml:space="preserve">the user has </w:t>
      </w:r>
      <w:r w:rsidR="004C754B">
        <w:t xml:space="preserve">clicked on the </w:t>
      </w:r>
      <w:r w:rsidR="00B777D3">
        <w:t>Notify of new Resource assignment</w:t>
      </w:r>
      <w:r w:rsidR="004C754B">
        <w:t xml:space="preserve">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9"/>
        <w:gridCol w:w="2515"/>
        <w:gridCol w:w="3338"/>
      </w:tblGrid>
      <w:tr w:rsidR="004C754B" w:rsidTr="004C754B">
        <w:trPr>
          <w:trHeight w:val="375"/>
        </w:trPr>
        <w:tc>
          <w:tcPr>
            <w:tcW w:w="3389" w:type="dxa"/>
          </w:tcPr>
          <w:p w:rsidR="004C754B" w:rsidRDefault="004C754B" w:rsidP="00C30076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2515" w:type="dxa"/>
          </w:tcPr>
          <w:p w:rsidR="004C754B" w:rsidRDefault="004C754B" w:rsidP="00C30076">
            <w:pPr>
              <w:pStyle w:val="ListParagraph"/>
              <w:ind w:left="0"/>
              <w:jc w:val="center"/>
            </w:pPr>
            <w:r>
              <w:t>Project Manager</w:t>
            </w:r>
          </w:p>
        </w:tc>
        <w:tc>
          <w:tcPr>
            <w:tcW w:w="3338" w:type="dxa"/>
          </w:tcPr>
          <w:p w:rsidR="004C754B" w:rsidRDefault="004C754B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4C754B" w:rsidTr="004C754B">
        <w:tc>
          <w:tcPr>
            <w:tcW w:w="3389" w:type="dxa"/>
          </w:tcPr>
          <w:p w:rsidR="004C754B" w:rsidRDefault="004C754B" w:rsidP="00B777D3">
            <w:pPr>
              <w:pStyle w:val="ListParagraph"/>
            </w:pPr>
          </w:p>
        </w:tc>
        <w:tc>
          <w:tcPr>
            <w:tcW w:w="2515" w:type="dxa"/>
          </w:tcPr>
          <w:p w:rsidR="004C754B" w:rsidRDefault="00B777D3" w:rsidP="00B777D3">
            <w:pPr>
              <w:pStyle w:val="ListParagraph"/>
              <w:numPr>
                <w:ilvl w:val="0"/>
                <w:numId w:val="6"/>
              </w:numPr>
            </w:pPr>
            <w:r>
              <w:t>Adds a user to a resource requirement</w:t>
            </w:r>
          </w:p>
        </w:tc>
        <w:tc>
          <w:tcPr>
            <w:tcW w:w="3338" w:type="dxa"/>
          </w:tcPr>
          <w:p w:rsidR="004C754B" w:rsidRDefault="00B777D3" w:rsidP="006D686D">
            <w:pPr>
              <w:pStyle w:val="ListParagraph"/>
              <w:numPr>
                <w:ilvl w:val="0"/>
                <w:numId w:val="6"/>
              </w:numPr>
            </w:pPr>
            <w:r>
              <w:t>Sends a notification to the user</w:t>
            </w:r>
          </w:p>
        </w:tc>
      </w:tr>
      <w:tr w:rsidR="00B777D3" w:rsidTr="004C754B">
        <w:tc>
          <w:tcPr>
            <w:tcW w:w="3389" w:type="dxa"/>
          </w:tcPr>
          <w:p w:rsidR="00B777D3" w:rsidRDefault="00B777D3" w:rsidP="00B777D3">
            <w:pPr>
              <w:pStyle w:val="ListParagraph"/>
              <w:numPr>
                <w:ilvl w:val="0"/>
                <w:numId w:val="6"/>
              </w:numPr>
            </w:pPr>
            <w:r>
              <w:t>The user is notified when they next log into the system</w:t>
            </w:r>
          </w:p>
        </w:tc>
        <w:tc>
          <w:tcPr>
            <w:tcW w:w="2515" w:type="dxa"/>
          </w:tcPr>
          <w:p w:rsidR="00B777D3" w:rsidRDefault="00B777D3" w:rsidP="00B777D3">
            <w:pPr>
              <w:pStyle w:val="ListParagraph"/>
            </w:pPr>
          </w:p>
        </w:tc>
        <w:tc>
          <w:tcPr>
            <w:tcW w:w="3338" w:type="dxa"/>
          </w:tcPr>
          <w:p w:rsidR="00B777D3" w:rsidRDefault="00B777D3" w:rsidP="00B777D3">
            <w:pPr>
              <w:pStyle w:val="ListParagraph"/>
            </w:pP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9818C2" w:rsidRDefault="00B777D3" w:rsidP="002C10E0">
      <w:r>
        <w:t>There are no alternate flows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:rsidR="00C30076" w:rsidRDefault="00FE439D" w:rsidP="00C30076">
      <w:pPr>
        <w:pStyle w:val="ListParagraph"/>
        <w:numPr>
          <w:ilvl w:val="1"/>
          <w:numId w:val="3"/>
        </w:numPr>
      </w:pPr>
      <w:r>
        <w:t>Normal Flow</w:t>
      </w:r>
    </w:p>
    <w:p w:rsidR="00C30076" w:rsidRDefault="004C754B" w:rsidP="00C30076">
      <w:pPr>
        <w:pStyle w:val="ListParagraph"/>
        <w:ind w:left="792"/>
      </w:pPr>
      <w:r>
        <w:t>A use</w:t>
      </w:r>
      <w:r w:rsidR="00B777D3">
        <w:t>r is appropriately  informed of their resource assignments</w:t>
      </w:r>
      <w:bookmarkStart w:id="0" w:name="_GoBack"/>
      <w:bookmarkEnd w:id="0"/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9818C2" w:rsidP="009818C2">
      <w:pPr>
        <w:pStyle w:val="ListParagraph"/>
        <w:numPr>
          <w:ilvl w:val="1"/>
          <w:numId w:val="3"/>
        </w:numPr>
      </w:pPr>
      <w:r>
        <w:t xml:space="preserve">The user </w:t>
      </w:r>
      <w:r w:rsidR="004C754B">
        <w:t>is allocated to a project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C30076" w:rsidRDefault="0093160B" w:rsidP="00C30076">
      <w:r>
        <w:t>There are no special requirements for this use case.</w:t>
      </w:r>
    </w:p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4C0" w:rsidRDefault="00FC64C0" w:rsidP="00FA00EE">
      <w:pPr>
        <w:spacing w:after="0" w:line="240" w:lineRule="auto"/>
      </w:pPr>
      <w:r>
        <w:separator/>
      </w:r>
    </w:p>
  </w:endnote>
  <w:endnote w:type="continuationSeparator" w:id="0">
    <w:p w:rsidR="00FC64C0" w:rsidRDefault="00FC64C0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4C0" w:rsidRDefault="00FC64C0" w:rsidP="00FA00EE">
      <w:pPr>
        <w:spacing w:after="0" w:line="240" w:lineRule="auto"/>
      </w:pPr>
      <w:r>
        <w:separator/>
      </w:r>
    </w:p>
  </w:footnote>
  <w:footnote w:type="continuationSeparator" w:id="0">
    <w:p w:rsidR="00FC64C0" w:rsidRDefault="00FC64C0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6D686D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 w:rsidP="00B777D3">
          <w:pPr>
            <w:pStyle w:val="Header"/>
          </w:pPr>
          <w:r>
            <w:t>Use-case Specification</w:t>
          </w:r>
          <w:r w:rsidR="006D686D">
            <w:t xml:space="preserve">: </w:t>
          </w:r>
          <w:r w:rsidR="00B777D3">
            <w:t>Notify of New resource assignment</w:t>
          </w:r>
        </w:p>
      </w:tc>
      <w:tc>
        <w:tcPr>
          <w:tcW w:w="4508" w:type="dxa"/>
        </w:tcPr>
        <w:p w:rsidR="00FA00EE" w:rsidRDefault="00FA00EE" w:rsidP="006D686D">
          <w:pPr>
            <w:pStyle w:val="Header"/>
          </w:pPr>
          <w:r>
            <w:t xml:space="preserve">Date: </w:t>
          </w:r>
          <w:r w:rsidR="00B777D3">
            <w:t>03/08</w:t>
          </w:r>
          <w:r w:rsidR="006D686D">
            <w:t>/2019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74D0"/>
    <w:multiLevelType w:val="hybridMultilevel"/>
    <w:tmpl w:val="B9E4E51A"/>
    <w:lvl w:ilvl="0" w:tplc="2A4050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A07E3"/>
    <w:multiLevelType w:val="hybridMultilevel"/>
    <w:tmpl w:val="AE5472A2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B1836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A2F1A8A"/>
    <w:multiLevelType w:val="hybridMultilevel"/>
    <w:tmpl w:val="6792D90C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422DFC"/>
    <w:multiLevelType w:val="multilevel"/>
    <w:tmpl w:val="9E92D1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9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1FE230A"/>
    <w:multiLevelType w:val="hybridMultilevel"/>
    <w:tmpl w:val="72C421E6"/>
    <w:lvl w:ilvl="0" w:tplc="E904CD1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6" w:hanging="360"/>
      </w:pPr>
    </w:lvl>
    <w:lvl w:ilvl="2" w:tplc="0C09001B" w:tentative="1">
      <w:start w:val="1"/>
      <w:numFmt w:val="lowerRoman"/>
      <w:lvlText w:val="%3."/>
      <w:lvlJc w:val="right"/>
      <w:pPr>
        <w:ind w:left="2946" w:hanging="180"/>
      </w:pPr>
    </w:lvl>
    <w:lvl w:ilvl="3" w:tplc="0C09000F" w:tentative="1">
      <w:start w:val="1"/>
      <w:numFmt w:val="decimal"/>
      <w:lvlText w:val="%4."/>
      <w:lvlJc w:val="left"/>
      <w:pPr>
        <w:ind w:left="3666" w:hanging="360"/>
      </w:pPr>
    </w:lvl>
    <w:lvl w:ilvl="4" w:tplc="0C090019" w:tentative="1">
      <w:start w:val="1"/>
      <w:numFmt w:val="lowerLetter"/>
      <w:lvlText w:val="%5."/>
      <w:lvlJc w:val="left"/>
      <w:pPr>
        <w:ind w:left="4386" w:hanging="360"/>
      </w:pPr>
    </w:lvl>
    <w:lvl w:ilvl="5" w:tplc="0C09001B" w:tentative="1">
      <w:start w:val="1"/>
      <w:numFmt w:val="lowerRoman"/>
      <w:lvlText w:val="%6."/>
      <w:lvlJc w:val="right"/>
      <w:pPr>
        <w:ind w:left="5106" w:hanging="180"/>
      </w:pPr>
    </w:lvl>
    <w:lvl w:ilvl="6" w:tplc="0C09000F" w:tentative="1">
      <w:start w:val="1"/>
      <w:numFmt w:val="decimal"/>
      <w:lvlText w:val="%7."/>
      <w:lvlJc w:val="left"/>
      <w:pPr>
        <w:ind w:left="5826" w:hanging="360"/>
      </w:pPr>
    </w:lvl>
    <w:lvl w:ilvl="7" w:tplc="0C090019" w:tentative="1">
      <w:start w:val="1"/>
      <w:numFmt w:val="lowerLetter"/>
      <w:lvlText w:val="%8."/>
      <w:lvlJc w:val="left"/>
      <w:pPr>
        <w:ind w:left="6546" w:hanging="360"/>
      </w:pPr>
    </w:lvl>
    <w:lvl w:ilvl="8" w:tplc="0C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>
    <w:nsid w:val="331F794C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24DE9"/>
    <w:multiLevelType w:val="hybridMultilevel"/>
    <w:tmpl w:val="AE965A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76088"/>
    <w:multiLevelType w:val="multilevel"/>
    <w:tmpl w:val="33F49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7904559F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12"/>
  </w:num>
  <w:num w:numId="7">
    <w:abstractNumId w:val="2"/>
  </w:num>
  <w:num w:numId="8">
    <w:abstractNumId w:val="13"/>
  </w:num>
  <w:num w:numId="9">
    <w:abstractNumId w:val="8"/>
  </w:num>
  <w:num w:numId="10">
    <w:abstractNumId w:val="14"/>
  </w:num>
  <w:num w:numId="11">
    <w:abstractNumId w:val="3"/>
  </w:num>
  <w:num w:numId="12">
    <w:abstractNumId w:val="6"/>
  </w:num>
  <w:num w:numId="13">
    <w:abstractNumId w:val="1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92"/>
    <w:rsid w:val="00264DB2"/>
    <w:rsid w:val="002C10E0"/>
    <w:rsid w:val="003617B5"/>
    <w:rsid w:val="00381CCA"/>
    <w:rsid w:val="00423B72"/>
    <w:rsid w:val="00496A78"/>
    <w:rsid w:val="004A6B92"/>
    <w:rsid w:val="004C754B"/>
    <w:rsid w:val="004C7ABE"/>
    <w:rsid w:val="006D686D"/>
    <w:rsid w:val="007D1005"/>
    <w:rsid w:val="007E1313"/>
    <w:rsid w:val="007E6BD5"/>
    <w:rsid w:val="00835722"/>
    <w:rsid w:val="00876681"/>
    <w:rsid w:val="008B04A6"/>
    <w:rsid w:val="00900A42"/>
    <w:rsid w:val="0093160B"/>
    <w:rsid w:val="00946295"/>
    <w:rsid w:val="009818C2"/>
    <w:rsid w:val="009A20AB"/>
    <w:rsid w:val="009E2880"/>
    <w:rsid w:val="00A16B1A"/>
    <w:rsid w:val="00AA2680"/>
    <w:rsid w:val="00B777D3"/>
    <w:rsid w:val="00B8248D"/>
    <w:rsid w:val="00C30076"/>
    <w:rsid w:val="00D21691"/>
    <w:rsid w:val="00DF7DC7"/>
    <w:rsid w:val="00E269A4"/>
    <w:rsid w:val="00F31445"/>
    <w:rsid w:val="00F61FAF"/>
    <w:rsid w:val="00FA00EE"/>
    <w:rsid w:val="00FC64C0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27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</cp:lastModifiedBy>
  <cp:revision>9</cp:revision>
  <dcterms:created xsi:type="dcterms:W3CDTF">2019-05-05T01:06:00Z</dcterms:created>
  <dcterms:modified xsi:type="dcterms:W3CDTF">2019-08-03T01:52:00Z</dcterms:modified>
</cp:coreProperties>
</file>