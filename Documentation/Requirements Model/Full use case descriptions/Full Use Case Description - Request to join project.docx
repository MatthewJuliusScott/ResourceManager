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6D686D" w:rsidP="00C30076">
      <w:pPr>
        <w:pStyle w:val="Heading1"/>
        <w:spacing w:before="0" w:after="120"/>
        <w:jc w:val="center"/>
      </w:pPr>
      <w:r>
        <w:t>Resource Manager</w:t>
      </w:r>
    </w:p>
    <w:p w:rsidR="00C30076" w:rsidRPr="006D686D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4C754B">
        <w:t>Request to join project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9818C2" w:rsidRDefault="009818C2" w:rsidP="009818C2">
      <w:pPr>
        <w:pStyle w:val="ListParagraph"/>
        <w:ind w:left="1080"/>
      </w:pPr>
      <w:r>
        <w:t>When a user</w:t>
      </w:r>
    </w:p>
    <w:p w:rsidR="009818C2" w:rsidRDefault="009818C2" w:rsidP="009818C2">
      <w:pPr>
        <w:pStyle w:val="ListParagraph"/>
        <w:ind w:left="1080"/>
      </w:pPr>
      <w:r>
        <w:t xml:space="preserve">Wants </w:t>
      </w:r>
      <w:r w:rsidR="004C754B">
        <w:t>join a new project the user clicks request to join project button</w:t>
      </w:r>
    </w:p>
    <w:p w:rsidR="00C30076" w:rsidRDefault="009818C2" w:rsidP="009818C2">
      <w:pPr>
        <w:pStyle w:val="ListParagraph"/>
        <w:ind w:left="1080"/>
      </w:pPr>
      <w:r>
        <w:t>So that the</w:t>
      </w:r>
      <w:r w:rsidR="004C754B">
        <w:t>y can join an upcoming project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9818C2" w:rsidP="00C30076">
      <w:pPr>
        <w:pStyle w:val="ListParagraph"/>
        <w:numPr>
          <w:ilvl w:val="1"/>
          <w:numId w:val="3"/>
        </w:numPr>
      </w:pPr>
      <w:r>
        <w:t>User of System</w:t>
      </w:r>
    </w:p>
    <w:p w:rsidR="00C30076" w:rsidRDefault="004C754B" w:rsidP="00C30076">
      <w:pPr>
        <w:pStyle w:val="ListParagraph"/>
        <w:ind w:left="1080"/>
      </w:pPr>
      <w:r>
        <w:t>Joins various projects</w:t>
      </w:r>
    </w:p>
    <w:p w:rsidR="004C754B" w:rsidRDefault="004C754B" w:rsidP="004C754B">
      <w:pPr>
        <w:pStyle w:val="ListParagraph"/>
        <w:numPr>
          <w:ilvl w:val="1"/>
          <w:numId w:val="3"/>
        </w:numPr>
      </w:pPr>
      <w:r>
        <w:t>Project manager</w:t>
      </w:r>
    </w:p>
    <w:p w:rsidR="004C754B" w:rsidRDefault="004C754B" w:rsidP="00C30076">
      <w:pPr>
        <w:pStyle w:val="ListParagraph"/>
        <w:ind w:left="1080"/>
      </w:pPr>
      <w:r>
        <w:t>Manages existing projects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9818C2" w:rsidP="00C30076">
      <w:pPr>
        <w:pStyle w:val="ListParagraph"/>
        <w:numPr>
          <w:ilvl w:val="1"/>
          <w:numId w:val="3"/>
        </w:numPr>
      </w:pPr>
      <w:r>
        <w:t>The user has been created in the system</w:t>
      </w:r>
    </w:p>
    <w:p w:rsidR="006D686D" w:rsidRDefault="004C754B" w:rsidP="00C30076">
      <w:pPr>
        <w:pStyle w:val="ListParagraph"/>
        <w:numPr>
          <w:ilvl w:val="1"/>
          <w:numId w:val="3"/>
        </w:numPr>
      </w:pPr>
      <w:r>
        <w:t>A project has been created in the system</w:t>
      </w:r>
    </w:p>
    <w:p w:rsidR="0093160B" w:rsidRDefault="009818C2" w:rsidP="009818C2">
      <w:pPr>
        <w:pStyle w:val="ListParagraph"/>
        <w:numPr>
          <w:ilvl w:val="1"/>
          <w:numId w:val="3"/>
        </w:numPr>
      </w:pPr>
      <w:r>
        <w:t xml:space="preserve">The user </w:t>
      </w:r>
      <w:r w:rsidR="004C754B">
        <w:t>has authenticated to the system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6D686D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9818C2">
        <w:t xml:space="preserve">the user has </w:t>
      </w:r>
      <w:r w:rsidR="004C754B">
        <w:t>clicked on the request to join project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2515"/>
        <w:gridCol w:w="3338"/>
      </w:tblGrid>
      <w:tr w:rsidR="004C754B" w:rsidTr="004C754B">
        <w:trPr>
          <w:trHeight w:val="375"/>
        </w:trPr>
        <w:tc>
          <w:tcPr>
            <w:tcW w:w="3389" w:type="dxa"/>
          </w:tcPr>
          <w:p w:rsidR="004C754B" w:rsidRDefault="004C754B" w:rsidP="00C3007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515" w:type="dxa"/>
          </w:tcPr>
          <w:p w:rsidR="004C754B" w:rsidRDefault="004C754B" w:rsidP="00C30076">
            <w:pPr>
              <w:pStyle w:val="ListParagraph"/>
              <w:ind w:left="0"/>
              <w:jc w:val="center"/>
            </w:pPr>
            <w:r>
              <w:t>Project Manager</w:t>
            </w:r>
          </w:p>
        </w:tc>
        <w:tc>
          <w:tcPr>
            <w:tcW w:w="3338" w:type="dxa"/>
          </w:tcPr>
          <w:p w:rsidR="004C754B" w:rsidRDefault="004C754B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4C754B" w:rsidTr="004C754B">
        <w:tc>
          <w:tcPr>
            <w:tcW w:w="3389" w:type="dxa"/>
          </w:tcPr>
          <w:p w:rsidR="004C754B" w:rsidRDefault="004C754B" w:rsidP="004C754B">
            <w:pPr>
              <w:pStyle w:val="ListParagraph"/>
              <w:numPr>
                <w:ilvl w:val="0"/>
                <w:numId w:val="6"/>
              </w:numPr>
            </w:pPr>
            <w:r>
              <w:t>Clicks Request to join project button from the view projects screen</w:t>
            </w:r>
          </w:p>
        </w:tc>
        <w:tc>
          <w:tcPr>
            <w:tcW w:w="2515" w:type="dxa"/>
          </w:tcPr>
          <w:p w:rsidR="004C754B" w:rsidRDefault="004C754B" w:rsidP="004C754B">
            <w:pPr>
              <w:pStyle w:val="ListParagraph"/>
            </w:pPr>
          </w:p>
        </w:tc>
        <w:tc>
          <w:tcPr>
            <w:tcW w:w="3338" w:type="dxa"/>
          </w:tcPr>
          <w:p w:rsidR="004C754B" w:rsidRDefault="004C754B" w:rsidP="006D686D">
            <w:pPr>
              <w:pStyle w:val="ListParagraph"/>
              <w:numPr>
                <w:ilvl w:val="0"/>
                <w:numId w:val="6"/>
              </w:numPr>
            </w:pPr>
            <w:r>
              <w:t>Notifies the project manager of the request to join the project</w:t>
            </w:r>
          </w:p>
        </w:tc>
      </w:tr>
      <w:tr w:rsidR="004C754B" w:rsidTr="004C754B">
        <w:tc>
          <w:tcPr>
            <w:tcW w:w="3389" w:type="dxa"/>
          </w:tcPr>
          <w:p w:rsidR="004C754B" w:rsidRDefault="004C754B" w:rsidP="004C754B">
            <w:pPr>
              <w:pStyle w:val="ListParagraph"/>
            </w:pPr>
          </w:p>
        </w:tc>
        <w:tc>
          <w:tcPr>
            <w:tcW w:w="2515" w:type="dxa"/>
          </w:tcPr>
          <w:p w:rsidR="004C754B" w:rsidRDefault="004C754B" w:rsidP="00876681">
            <w:pPr>
              <w:pStyle w:val="ListParagraph"/>
              <w:numPr>
                <w:ilvl w:val="0"/>
                <w:numId w:val="6"/>
              </w:numPr>
            </w:pPr>
            <w:r>
              <w:t>Accepts the user to join the project</w:t>
            </w:r>
          </w:p>
        </w:tc>
        <w:tc>
          <w:tcPr>
            <w:tcW w:w="3338" w:type="dxa"/>
          </w:tcPr>
          <w:p w:rsidR="004C754B" w:rsidRDefault="004C754B" w:rsidP="00876681">
            <w:pPr>
              <w:pStyle w:val="ListParagraph"/>
              <w:numPr>
                <w:ilvl w:val="0"/>
                <w:numId w:val="6"/>
              </w:numPr>
            </w:pPr>
            <w:r>
              <w:t>Updates the users allocation and assigns them to the resource requirement, then notifies the user</w:t>
            </w:r>
          </w:p>
        </w:tc>
      </w:tr>
      <w:tr w:rsidR="004C754B" w:rsidTr="004C754B">
        <w:tc>
          <w:tcPr>
            <w:tcW w:w="3389" w:type="dxa"/>
          </w:tcPr>
          <w:p w:rsidR="004C754B" w:rsidRDefault="004C754B" w:rsidP="004C754B">
            <w:pPr>
              <w:pStyle w:val="ListParagraph"/>
              <w:numPr>
                <w:ilvl w:val="0"/>
                <w:numId w:val="6"/>
              </w:numPr>
            </w:pPr>
            <w:r>
              <w:t>Reads notification</w:t>
            </w:r>
          </w:p>
        </w:tc>
        <w:tc>
          <w:tcPr>
            <w:tcW w:w="2515" w:type="dxa"/>
          </w:tcPr>
          <w:p w:rsidR="004C754B" w:rsidRDefault="004C754B" w:rsidP="004C754B">
            <w:pPr>
              <w:pStyle w:val="ListParagraph"/>
            </w:pPr>
          </w:p>
        </w:tc>
        <w:tc>
          <w:tcPr>
            <w:tcW w:w="3338" w:type="dxa"/>
          </w:tcPr>
          <w:p w:rsidR="004C754B" w:rsidRDefault="004C754B" w:rsidP="004C754B">
            <w:pPr>
              <w:pStyle w:val="ListParagraph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4C754B" w:rsidP="00C30076">
      <w:pPr>
        <w:pStyle w:val="ListParagraph"/>
        <w:numPr>
          <w:ilvl w:val="1"/>
          <w:numId w:val="3"/>
        </w:numPr>
      </w:pPr>
      <w:r>
        <w:t>Project Manager does not accept user</w:t>
      </w:r>
    </w:p>
    <w:p w:rsidR="00C30076" w:rsidRDefault="006D686D" w:rsidP="00C30076">
      <w:pPr>
        <w:pStyle w:val="ListParagraph"/>
        <w:ind w:left="792"/>
      </w:pPr>
      <w:r>
        <w:t xml:space="preserve">If at step </w:t>
      </w:r>
      <w:r w:rsidR="009818C2">
        <w:t>3</w:t>
      </w:r>
      <w:r w:rsidR="00C30076">
        <w:t xml:space="preserve"> of the normal </w:t>
      </w:r>
      <w:r w:rsidR="004C754B">
        <w:t>flow the project manager declines the user to join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3171"/>
        <w:gridCol w:w="3700"/>
      </w:tblGrid>
      <w:tr w:rsidR="004C754B" w:rsidTr="004C754B">
        <w:tc>
          <w:tcPr>
            <w:tcW w:w="2371" w:type="dxa"/>
          </w:tcPr>
          <w:p w:rsidR="004C754B" w:rsidRDefault="004C754B" w:rsidP="00C30076">
            <w:pPr>
              <w:jc w:val="center"/>
            </w:pPr>
            <w:r>
              <w:t>User</w:t>
            </w:r>
          </w:p>
        </w:tc>
        <w:tc>
          <w:tcPr>
            <w:tcW w:w="3171" w:type="dxa"/>
          </w:tcPr>
          <w:p w:rsidR="004C754B" w:rsidRDefault="004C754B" w:rsidP="00C30076">
            <w:pPr>
              <w:jc w:val="center"/>
            </w:pPr>
            <w:r>
              <w:t>Project manager</w:t>
            </w:r>
          </w:p>
        </w:tc>
        <w:tc>
          <w:tcPr>
            <w:tcW w:w="3700" w:type="dxa"/>
          </w:tcPr>
          <w:p w:rsidR="004C754B" w:rsidRDefault="004C754B" w:rsidP="00C30076">
            <w:pPr>
              <w:jc w:val="center"/>
            </w:pPr>
            <w:r>
              <w:t>System</w:t>
            </w:r>
          </w:p>
        </w:tc>
      </w:tr>
      <w:tr w:rsidR="004C754B" w:rsidTr="004C754B">
        <w:tc>
          <w:tcPr>
            <w:tcW w:w="2371" w:type="dxa"/>
          </w:tcPr>
          <w:p w:rsidR="004C754B" w:rsidRDefault="004C754B" w:rsidP="004C754B">
            <w:pPr>
              <w:pStyle w:val="ListParagraph"/>
              <w:ind w:left="786"/>
            </w:pPr>
          </w:p>
        </w:tc>
        <w:tc>
          <w:tcPr>
            <w:tcW w:w="3171" w:type="dxa"/>
          </w:tcPr>
          <w:p w:rsidR="004C754B" w:rsidRDefault="004C754B" w:rsidP="007E6BD5">
            <w:pPr>
              <w:pStyle w:val="ListParagraph"/>
              <w:numPr>
                <w:ilvl w:val="0"/>
                <w:numId w:val="7"/>
              </w:numPr>
            </w:pPr>
            <w:r>
              <w:t>Declines the users request to join the project</w:t>
            </w:r>
          </w:p>
        </w:tc>
        <w:tc>
          <w:tcPr>
            <w:tcW w:w="3700" w:type="dxa"/>
          </w:tcPr>
          <w:p w:rsidR="004C754B" w:rsidRDefault="004C754B" w:rsidP="007E6BD5">
            <w:pPr>
              <w:pStyle w:val="ListParagraph"/>
              <w:numPr>
                <w:ilvl w:val="0"/>
                <w:numId w:val="7"/>
              </w:numPr>
            </w:pPr>
            <w:r>
              <w:t>Notifies the user</w:t>
            </w:r>
          </w:p>
        </w:tc>
      </w:tr>
    </w:tbl>
    <w:p w:rsidR="002C10E0" w:rsidRDefault="002C10E0" w:rsidP="002C10E0"/>
    <w:p w:rsidR="004C754B" w:rsidRDefault="004C754B" w:rsidP="002C10E0">
      <w:r>
        <w:t>The use case ends</w:t>
      </w:r>
    </w:p>
    <w:p w:rsidR="004C754B" w:rsidRDefault="004C754B" w:rsidP="004C754B">
      <w:pPr>
        <w:pStyle w:val="ListParagraph"/>
        <w:numPr>
          <w:ilvl w:val="1"/>
          <w:numId w:val="3"/>
        </w:numPr>
      </w:pPr>
      <w:r>
        <w:t>User retracts their request to join project</w:t>
      </w:r>
    </w:p>
    <w:p w:rsidR="004C754B" w:rsidRDefault="004C754B" w:rsidP="004C754B">
      <w:pPr>
        <w:pStyle w:val="ListParagraph"/>
        <w:ind w:left="792"/>
      </w:pPr>
      <w:r>
        <w:t xml:space="preserve">If at step 3 of the normal flow the </w:t>
      </w:r>
      <w:r>
        <w:t>user decides to remove their request to join the project</w:t>
      </w:r>
    </w:p>
    <w:p w:rsidR="004C754B" w:rsidRDefault="004C754B" w:rsidP="004C754B">
      <w:pPr>
        <w:pStyle w:val="ListParagraph"/>
        <w:ind w:left="7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2576"/>
        <w:gridCol w:w="3300"/>
      </w:tblGrid>
      <w:tr w:rsidR="004C754B" w:rsidTr="00DF5789">
        <w:tc>
          <w:tcPr>
            <w:tcW w:w="2371" w:type="dxa"/>
          </w:tcPr>
          <w:p w:rsidR="004C754B" w:rsidRDefault="004C754B" w:rsidP="00DF5789">
            <w:pPr>
              <w:jc w:val="center"/>
            </w:pPr>
            <w:r>
              <w:lastRenderedPageBreak/>
              <w:t>User</w:t>
            </w:r>
          </w:p>
        </w:tc>
        <w:tc>
          <w:tcPr>
            <w:tcW w:w="3171" w:type="dxa"/>
          </w:tcPr>
          <w:p w:rsidR="004C754B" w:rsidRDefault="004C754B" w:rsidP="00DF5789">
            <w:pPr>
              <w:jc w:val="center"/>
            </w:pPr>
            <w:r>
              <w:t>Project manager</w:t>
            </w:r>
          </w:p>
        </w:tc>
        <w:tc>
          <w:tcPr>
            <w:tcW w:w="3700" w:type="dxa"/>
          </w:tcPr>
          <w:p w:rsidR="004C754B" w:rsidRDefault="004C754B" w:rsidP="00DF5789">
            <w:pPr>
              <w:jc w:val="center"/>
            </w:pPr>
            <w:r>
              <w:t>System</w:t>
            </w:r>
          </w:p>
        </w:tc>
      </w:tr>
      <w:tr w:rsidR="004C754B" w:rsidTr="00DF5789">
        <w:tc>
          <w:tcPr>
            <w:tcW w:w="2371" w:type="dxa"/>
          </w:tcPr>
          <w:p w:rsidR="004C754B" w:rsidRDefault="004C754B" w:rsidP="004C754B">
            <w:pPr>
              <w:pStyle w:val="ListParagraph"/>
              <w:numPr>
                <w:ilvl w:val="0"/>
                <w:numId w:val="15"/>
              </w:numPr>
            </w:pPr>
            <w:r>
              <w:t>Clicks the remove join project request</w:t>
            </w:r>
          </w:p>
        </w:tc>
        <w:tc>
          <w:tcPr>
            <w:tcW w:w="3171" w:type="dxa"/>
          </w:tcPr>
          <w:p w:rsidR="004C754B" w:rsidRDefault="004C754B" w:rsidP="004C754B">
            <w:pPr>
              <w:pStyle w:val="ListParagraph"/>
              <w:ind w:left="786"/>
            </w:pPr>
          </w:p>
        </w:tc>
        <w:tc>
          <w:tcPr>
            <w:tcW w:w="3700" w:type="dxa"/>
          </w:tcPr>
          <w:p w:rsidR="004C754B" w:rsidRDefault="004C754B" w:rsidP="00DF5789">
            <w:pPr>
              <w:pStyle w:val="ListParagraph"/>
              <w:numPr>
                <w:ilvl w:val="0"/>
                <w:numId w:val="7"/>
              </w:numPr>
            </w:pPr>
            <w:r>
              <w:t>Removes the notification and the request to join project</w:t>
            </w:r>
          </w:p>
        </w:tc>
      </w:tr>
    </w:tbl>
    <w:p w:rsidR="004C754B" w:rsidRDefault="004C754B" w:rsidP="004C754B"/>
    <w:p w:rsidR="004C754B" w:rsidRDefault="004C754B" w:rsidP="004C754B">
      <w:r>
        <w:t>The use case ends</w:t>
      </w:r>
    </w:p>
    <w:p w:rsidR="009818C2" w:rsidRDefault="009818C2" w:rsidP="002C10E0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FE439D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4C754B" w:rsidP="00C30076">
      <w:pPr>
        <w:pStyle w:val="ListParagraph"/>
        <w:ind w:left="792"/>
      </w:pPr>
      <w:r>
        <w:t>A user has a project they wish to join</w:t>
      </w:r>
    </w:p>
    <w:p w:rsidR="009818C2" w:rsidRDefault="004C754B" w:rsidP="009818C2">
      <w:pPr>
        <w:pStyle w:val="ListParagraph"/>
        <w:numPr>
          <w:ilvl w:val="1"/>
          <w:numId w:val="3"/>
        </w:numPr>
      </w:pPr>
      <w:r>
        <w:t>Project manager declines users request to join</w:t>
      </w:r>
    </w:p>
    <w:p w:rsidR="0093160B" w:rsidRDefault="004C754B" w:rsidP="0093160B">
      <w:pPr>
        <w:pStyle w:val="ListParagraph"/>
        <w:ind w:left="792"/>
      </w:pPr>
      <w:r>
        <w:t>The project manager doesn’t accept the user to the resource requirement</w:t>
      </w:r>
    </w:p>
    <w:p w:rsidR="004C754B" w:rsidRDefault="004C754B" w:rsidP="004C754B">
      <w:pPr>
        <w:pStyle w:val="ListParagraph"/>
        <w:numPr>
          <w:ilvl w:val="1"/>
          <w:numId w:val="3"/>
        </w:numPr>
      </w:pPr>
      <w:r>
        <w:t>User removes their request to join project</w:t>
      </w:r>
    </w:p>
    <w:p w:rsidR="004C754B" w:rsidRDefault="004C754B" w:rsidP="004C754B">
      <w:pPr>
        <w:pStyle w:val="ListParagraph"/>
        <w:ind w:left="792"/>
      </w:pPr>
      <w:r>
        <w:t>The user rescinds their request to join project</w:t>
      </w:r>
    </w:p>
    <w:p w:rsidR="004C754B" w:rsidRDefault="004C754B" w:rsidP="0093160B">
      <w:pPr>
        <w:pStyle w:val="ListParagraph"/>
        <w:ind w:left="792"/>
      </w:pP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9818C2" w:rsidP="009818C2">
      <w:pPr>
        <w:pStyle w:val="ListParagraph"/>
        <w:numPr>
          <w:ilvl w:val="1"/>
          <w:numId w:val="3"/>
        </w:numPr>
      </w:pPr>
      <w:r>
        <w:t xml:space="preserve">The user </w:t>
      </w:r>
      <w:r w:rsidR="004C754B">
        <w:t>is allocated to a project</w:t>
      </w:r>
      <w:bookmarkStart w:id="0" w:name="_GoBack"/>
      <w:bookmarkEnd w:id="0"/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3160B" w:rsidP="00C30076">
      <w:r>
        <w:t>There are no special requirements for this use case.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48D" w:rsidRDefault="00B8248D" w:rsidP="00FA00EE">
      <w:pPr>
        <w:spacing w:after="0" w:line="240" w:lineRule="auto"/>
      </w:pPr>
      <w:r>
        <w:separator/>
      </w:r>
    </w:p>
  </w:endnote>
  <w:endnote w:type="continuationSeparator" w:id="0">
    <w:p w:rsidR="00B8248D" w:rsidRDefault="00B8248D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48D" w:rsidRDefault="00B8248D" w:rsidP="00FA00EE">
      <w:pPr>
        <w:spacing w:after="0" w:line="240" w:lineRule="auto"/>
      </w:pPr>
      <w:r>
        <w:separator/>
      </w:r>
    </w:p>
  </w:footnote>
  <w:footnote w:type="continuationSeparator" w:id="0">
    <w:p w:rsidR="00B8248D" w:rsidRDefault="00B8248D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6D686D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9818C2">
          <w:pPr>
            <w:pStyle w:val="Header"/>
          </w:pPr>
          <w:r>
            <w:t>Use-case Specification</w:t>
          </w:r>
          <w:r w:rsidR="006D686D">
            <w:t xml:space="preserve">: </w:t>
          </w:r>
          <w:r w:rsidR="004C754B">
            <w:t>Request to join project</w:t>
          </w:r>
        </w:p>
      </w:tc>
      <w:tc>
        <w:tcPr>
          <w:tcW w:w="4508" w:type="dxa"/>
        </w:tcPr>
        <w:p w:rsidR="00FA00EE" w:rsidRDefault="00FA00EE" w:rsidP="006D686D">
          <w:pPr>
            <w:pStyle w:val="Header"/>
          </w:pPr>
          <w:r>
            <w:t xml:space="preserve">Date: </w:t>
          </w:r>
          <w:r w:rsidR="009818C2">
            <w:t>24</w:t>
          </w:r>
          <w:r w:rsidR="006D686D">
            <w:t>/5/2019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4D0"/>
    <w:multiLevelType w:val="hybridMultilevel"/>
    <w:tmpl w:val="B9E4E51A"/>
    <w:lvl w:ilvl="0" w:tplc="2A4050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07E3"/>
    <w:multiLevelType w:val="hybridMultilevel"/>
    <w:tmpl w:val="AE5472A2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B1836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2F1A8A"/>
    <w:multiLevelType w:val="hybridMultilevel"/>
    <w:tmpl w:val="6792D90C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422DFC"/>
    <w:multiLevelType w:val="multilevel"/>
    <w:tmpl w:val="9E92D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9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FE230A"/>
    <w:multiLevelType w:val="hybridMultilevel"/>
    <w:tmpl w:val="72C421E6"/>
    <w:lvl w:ilvl="0" w:tplc="E904CD1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331F794C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24DE9"/>
    <w:multiLevelType w:val="hybridMultilevel"/>
    <w:tmpl w:val="AE965A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76088"/>
    <w:multiLevelType w:val="multilevel"/>
    <w:tmpl w:val="33F49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7904559F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12"/>
  </w:num>
  <w:num w:numId="7">
    <w:abstractNumId w:val="2"/>
  </w:num>
  <w:num w:numId="8">
    <w:abstractNumId w:val="13"/>
  </w:num>
  <w:num w:numId="9">
    <w:abstractNumId w:val="8"/>
  </w:num>
  <w:num w:numId="10">
    <w:abstractNumId w:val="14"/>
  </w:num>
  <w:num w:numId="11">
    <w:abstractNumId w:val="3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64DB2"/>
    <w:rsid w:val="002C10E0"/>
    <w:rsid w:val="003617B5"/>
    <w:rsid w:val="00381CCA"/>
    <w:rsid w:val="00423B72"/>
    <w:rsid w:val="00496A78"/>
    <w:rsid w:val="004A6B92"/>
    <w:rsid w:val="004C754B"/>
    <w:rsid w:val="004C7ABE"/>
    <w:rsid w:val="006D686D"/>
    <w:rsid w:val="007D1005"/>
    <w:rsid w:val="007E1313"/>
    <w:rsid w:val="007E6BD5"/>
    <w:rsid w:val="00835722"/>
    <w:rsid w:val="00876681"/>
    <w:rsid w:val="008B04A6"/>
    <w:rsid w:val="00900A42"/>
    <w:rsid w:val="0093160B"/>
    <w:rsid w:val="00946295"/>
    <w:rsid w:val="009818C2"/>
    <w:rsid w:val="009A20AB"/>
    <w:rsid w:val="009E2880"/>
    <w:rsid w:val="00A16B1A"/>
    <w:rsid w:val="00AA2680"/>
    <w:rsid w:val="00B8248D"/>
    <w:rsid w:val="00C30076"/>
    <w:rsid w:val="00D21691"/>
    <w:rsid w:val="00DF7DC7"/>
    <w:rsid w:val="00E269A4"/>
    <w:rsid w:val="00F31445"/>
    <w:rsid w:val="00F61FAF"/>
    <w:rsid w:val="00FA00EE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8</cp:revision>
  <dcterms:created xsi:type="dcterms:W3CDTF">2019-05-05T01:06:00Z</dcterms:created>
  <dcterms:modified xsi:type="dcterms:W3CDTF">2019-08-03T01:47:00Z</dcterms:modified>
</cp:coreProperties>
</file>