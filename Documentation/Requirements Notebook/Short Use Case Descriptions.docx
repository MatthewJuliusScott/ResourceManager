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F897ED" w14:textId="010C011E" w:rsidR="00D21691" w:rsidRDefault="00D724A6" w:rsidP="00C30076">
      <w:pPr>
        <w:pStyle w:val="Heading1"/>
        <w:spacing w:before="0" w:after="120"/>
        <w:jc w:val="center"/>
      </w:pPr>
      <w:r>
        <w:t>Resource Manager</w:t>
      </w:r>
    </w:p>
    <w:p w14:paraId="1DE92CF3" w14:textId="77777777" w:rsidR="00C30076" w:rsidRDefault="00372D24" w:rsidP="00C30076">
      <w:pPr>
        <w:pStyle w:val="Heading1"/>
        <w:spacing w:before="0" w:after="120"/>
        <w:jc w:val="center"/>
      </w:pPr>
      <w:r>
        <w:t>Short Use Case Descriptions</w:t>
      </w:r>
    </w:p>
    <w:p w14:paraId="156E358E" w14:textId="77777777" w:rsidR="00372D24" w:rsidRPr="00C30076" w:rsidRDefault="00372D24" w:rsidP="00372D24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Use Case 1</w:t>
      </w:r>
    </w:p>
    <w:p w14:paraId="400942CE" w14:textId="772D0ABE" w:rsidR="00372D24" w:rsidRDefault="00372D24" w:rsidP="00372D24">
      <w:pPr>
        <w:pStyle w:val="ListParagraph"/>
      </w:pPr>
      <w:r>
        <w:t xml:space="preserve">When </w:t>
      </w:r>
      <w:r w:rsidR="00D724A6">
        <w:t>any user</w:t>
      </w:r>
    </w:p>
    <w:p w14:paraId="3E54B7D8" w14:textId="6297E192" w:rsidR="00372D24" w:rsidRDefault="00372D24" w:rsidP="00372D24">
      <w:pPr>
        <w:pStyle w:val="ListParagraph"/>
      </w:pPr>
      <w:r>
        <w:t xml:space="preserve">Wants </w:t>
      </w:r>
      <w:r w:rsidR="00D724A6">
        <w:t>to use the system</w:t>
      </w:r>
      <w:r>
        <w:t xml:space="preserve"> they </w:t>
      </w:r>
      <w:r w:rsidR="00D724A6">
        <w:t>are requested for credentials</w:t>
      </w:r>
    </w:p>
    <w:p w14:paraId="531DBF98" w14:textId="7AC4E88F" w:rsidR="00372D24" w:rsidRDefault="00372D24" w:rsidP="00372D24">
      <w:pPr>
        <w:pStyle w:val="ListParagraph"/>
      </w:pPr>
      <w:r>
        <w:t xml:space="preserve">So that </w:t>
      </w:r>
      <w:r w:rsidR="00D724A6">
        <w:t>they can prove who they are and are known by the system</w:t>
      </w:r>
    </w:p>
    <w:p w14:paraId="374C1A2A" w14:textId="77777777" w:rsidR="00372D24" w:rsidRDefault="00372D24" w:rsidP="00372D24">
      <w:pPr>
        <w:pStyle w:val="ListParagraph"/>
      </w:pPr>
    </w:p>
    <w:p w14:paraId="7D947EF7" w14:textId="77777777" w:rsidR="00372D24" w:rsidRPr="00C30076" w:rsidRDefault="00372D24" w:rsidP="00372D24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Use Case 2</w:t>
      </w:r>
    </w:p>
    <w:p w14:paraId="44D7D566" w14:textId="6BB68AE4" w:rsidR="00372D24" w:rsidRDefault="00372D24" w:rsidP="00372D24">
      <w:pPr>
        <w:pStyle w:val="ListParagraph"/>
      </w:pPr>
      <w:r>
        <w:t xml:space="preserve">When </w:t>
      </w:r>
      <w:r w:rsidR="00D724A6">
        <w:t xml:space="preserve">a user </w:t>
      </w:r>
    </w:p>
    <w:p w14:paraId="272273B6" w14:textId="4C8E0F6B" w:rsidR="00372D24" w:rsidRDefault="00372D24" w:rsidP="00372D24">
      <w:pPr>
        <w:pStyle w:val="ListParagraph"/>
      </w:pPr>
      <w:r>
        <w:t xml:space="preserve">Wants to </w:t>
      </w:r>
      <w:r w:rsidR="00D724A6">
        <w:t xml:space="preserve">update their skill profile </w:t>
      </w:r>
      <w:r>
        <w:t xml:space="preserve">they </w:t>
      </w:r>
      <w:r w:rsidR="00D724A6">
        <w:t>select a skill</w:t>
      </w:r>
    </w:p>
    <w:p w14:paraId="6FBDD5CC" w14:textId="29FD3CB4" w:rsidR="00372D24" w:rsidRDefault="00372D24" w:rsidP="00372D24">
      <w:pPr>
        <w:pStyle w:val="ListParagraph"/>
      </w:pPr>
      <w:r>
        <w:t xml:space="preserve">So that </w:t>
      </w:r>
      <w:r w:rsidR="00D724A6">
        <w:t>their profile correctly updates their skill</w:t>
      </w:r>
    </w:p>
    <w:p w14:paraId="60BFD44A" w14:textId="77777777" w:rsidR="00372D24" w:rsidRDefault="00372D24" w:rsidP="00372D24">
      <w:pPr>
        <w:pStyle w:val="ListParagraph"/>
        <w:ind w:left="1080"/>
      </w:pPr>
    </w:p>
    <w:p w14:paraId="3A400B5A" w14:textId="77777777" w:rsidR="00372D24" w:rsidRPr="00C30076" w:rsidRDefault="00372D24" w:rsidP="00372D24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Use Case 3</w:t>
      </w:r>
    </w:p>
    <w:p w14:paraId="460047D3" w14:textId="6591FEBF" w:rsidR="00372D24" w:rsidRDefault="00372D24" w:rsidP="00372D24">
      <w:pPr>
        <w:pStyle w:val="ListParagraph"/>
      </w:pPr>
      <w:r>
        <w:t xml:space="preserve">When </w:t>
      </w:r>
      <w:r w:rsidR="00D724A6">
        <w:t>a user</w:t>
      </w:r>
    </w:p>
    <w:p w14:paraId="13D0321C" w14:textId="10F8EB5D" w:rsidR="00372D24" w:rsidRDefault="00372D24" w:rsidP="00372D24">
      <w:pPr>
        <w:pStyle w:val="ListParagraph"/>
      </w:pPr>
      <w:r>
        <w:t xml:space="preserve">Wants to </w:t>
      </w:r>
      <w:r w:rsidR="00D724A6">
        <w:t xml:space="preserve">remove a skill from their profile </w:t>
      </w:r>
      <w:r>
        <w:t xml:space="preserve">they </w:t>
      </w:r>
      <w:r w:rsidR="00D724A6">
        <w:t>click the remove button</w:t>
      </w:r>
    </w:p>
    <w:p w14:paraId="351F2873" w14:textId="20D0D2F9" w:rsidR="00372D24" w:rsidRDefault="00372D24" w:rsidP="00372D24">
      <w:pPr>
        <w:pStyle w:val="ListParagraph"/>
      </w:pPr>
      <w:r>
        <w:t xml:space="preserve">So that </w:t>
      </w:r>
      <w:r w:rsidR="00D724A6">
        <w:t>the skill is no longer part of their profile</w:t>
      </w:r>
    </w:p>
    <w:p w14:paraId="075F9A2C" w14:textId="77777777" w:rsidR="00372D24" w:rsidRDefault="00372D24" w:rsidP="00372D24">
      <w:pPr>
        <w:pStyle w:val="ListParagraph"/>
        <w:ind w:left="1080"/>
      </w:pPr>
    </w:p>
    <w:p w14:paraId="79AA4E04" w14:textId="77777777" w:rsidR="00372D24" w:rsidRPr="00C30076" w:rsidRDefault="00372D24" w:rsidP="00372D24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Use Case 4</w:t>
      </w:r>
    </w:p>
    <w:p w14:paraId="157FECF6" w14:textId="6429174F" w:rsidR="00372D24" w:rsidRDefault="00372D24" w:rsidP="00372D24">
      <w:pPr>
        <w:pStyle w:val="ListParagraph"/>
      </w:pPr>
      <w:r>
        <w:t xml:space="preserve">When </w:t>
      </w:r>
      <w:r w:rsidR="00D724A6">
        <w:t>a project manager</w:t>
      </w:r>
    </w:p>
    <w:p w14:paraId="67B2566F" w14:textId="6E01D6B8" w:rsidR="00372D24" w:rsidRDefault="00372D24" w:rsidP="00372D24">
      <w:pPr>
        <w:pStyle w:val="ListParagraph"/>
      </w:pPr>
      <w:r>
        <w:t xml:space="preserve">Wants to </w:t>
      </w:r>
      <w:r w:rsidR="00D724A6">
        <w:t>create a project</w:t>
      </w:r>
      <w:r>
        <w:t xml:space="preserve"> they </w:t>
      </w:r>
      <w:r w:rsidR="00D724A6">
        <w:t>click the create project button</w:t>
      </w:r>
    </w:p>
    <w:p w14:paraId="3FAABB96" w14:textId="6D429026" w:rsidR="00372D24" w:rsidRDefault="00372D24" w:rsidP="00372D24">
      <w:pPr>
        <w:pStyle w:val="ListParagraph"/>
      </w:pPr>
      <w:r>
        <w:t xml:space="preserve">So that </w:t>
      </w:r>
      <w:r w:rsidR="00D724A6">
        <w:t>they can fill in the new project form</w:t>
      </w:r>
    </w:p>
    <w:p w14:paraId="602F33CE" w14:textId="3CA51515" w:rsidR="00D724A6" w:rsidRDefault="00D724A6" w:rsidP="00D724A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D724A6">
        <w:rPr>
          <w:color w:val="2E74B5" w:themeColor="accent1" w:themeShade="BF"/>
          <w:sz w:val="28"/>
          <w:szCs w:val="28"/>
        </w:rPr>
        <w:t>Use Case 5</w:t>
      </w:r>
    </w:p>
    <w:p w14:paraId="24268EF0" w14:textId="2AE841B0" w:rsidR="00D724A6" w:rsidRPr="00994DDD" w:rsidRDefault="00D724A6" w:rsidP="00D724A6">
      <w:pPr>
        <w:pStyle w:val="ListParagraph"/>
      </w:pPr>
      <w:r w:rsidRPr="00994DDD">
        <w:t>When a project manager</w:t>
      </w:r>
    </w:p>
    <w:p w14:paraId="40810F2A" w14:textId="7B85DE1D" w:rsidR="00D724A6" w:rsidRPr="00994DDD" w:rsidRDefault="00D724A6" w:rsidP="00D724A6">
      <w:pPr>
        <w:pStyle w:val="ListParagraph"/>
      </w:pPr>
      <w:r w:rsidRPr="00994DDD">
        <w:t>Wants to update a projects details they click the edit project button</w:t>
      </w:r>
    </w:p>
    <w:p w14:paraId="59A70A33" w14:textId="7CDCE7F8" w:rsidR="00D724A6" w:rsidRPr="00994DDD" w:rsidRDefault="00D724A6" w:rsidP="00D724A6">
      <w:pPr>
        <w:pStyle w:val="ListParagraph"/>
      </w:pPr>
      <w:r w:rsidRPr="00994DDD">
        <w:t>So that they can update the project details</w:t>
      </w:r>
    </w:p>
    <w:p w14:paraId="41BC1C31" w14:textId="03A7C1C2" w:rsidR="00D724A6" w:rsidRDefault="00D724A6" w:rsidP="00D724A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Use Case 6 </w:t>
      </w:r>
    </w:p>
    <w:p w14:paraId="0180940D" w14:textId="77777777" w:rsidR="00D724A6" w:rsidRPr="00994DDD" w:rsidRDefault="00D724A6" w:rsidP="00D724A6">
      <w:pPr>
        <w:pStyle w:val="ListParagraph"/>
      </w:pPr>
      <w:r w:rsidRPr="00994DDD">
        <w:t xml:space="preserve">When a project manager </w:t>
      </w:r>
    </w:p>
    <w:p w14:paraId="3C1126E9" w14:textId="5D8815B6" w:rsidR="00D724A6" w:rsidRPr="00994DDD" w:rsidRDefault="00D724A6" w:rsidP="00D724A6">
      <w:pPr>
        <w:pStyle w:val="ListParagraph"/>
      </w:pPr>
      <w:r w:rsidRPr="00994DDD">
        <w:t>wants to find a resource for a project they click on the skill required for the project so that they can assign a list of users who have that skill to the project</w:t>
      </w:r>
    </w:p>
    <w:p w14:paraId="2E93503B" w14:textId="596F3BAE" w:rsidR="00D724A6" w:rsidRDefault="00D724A6" w:rsidP="00D724A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Use case 7</w:t>
      </w:r>
    </w:p>
    <w:p w14:paraId="1B517108" w14:textId="4BCC1B24" w:rsidR="00D724A6" w:rsidRPr="00994DDD" w:rsidRDefault="00D724A6" w:rsidP="00D724A6">
      <w:pPr>
        <w:pStyle w:val="ListParagraph"/>
      </w:pPr>
      <w:r w:rsidRPr="00994DDD">
        <w:t xml:space="preserve">When a </w:t>
      </w:r>
      <w:r w:rsidR="002800DF" w:rsidRPr="00994DDD">
        <w:t>user</w:t>
      </w:r>
    </w:p>
    <w:p w14:paraId="1E59687A" w14:textId="11EB9661" w:rsidR="00D724A6" w:rsidRPr="00994DDD" w:rsidRDefault="00D724A6" w:rsidP="00D724A6">
      <w:pPr>
        <w:pStyle w:val="ListParagraph"/>
      </w:pPr>
      <w:r w:rsidRPr="00994DDD">
        <w:t xml:space="preserve">Wants to </w:t>
      </w:r>
      <w:r w:rsidR="002800DF" w:rsidRPr="00994DDD">
        <w:t>view their project allocation they click the my allocation button</w:t>
      </w:r>
    </w:p>
    <w:p w14:paraId="15F4B95E" w14:textId="559AC729" w:rsidR="002800DF" w:rsidRPr="00994DDD" w:rsidRDefault="002800DF" w:rsidP="00D724A6">
      <w:pPr>
        <w:pStyle w:val="ListParagraph"/>
      </w:pPr>
      <w:r w:rsidRPr="00994DDD">
        <w:t>So that they can view their project allocation</w:t>
      </w:r>
    </w:p>
    <w:p w14:paraId="2DD74A42" w14:textId="1D5C6214" w:rsidR="002800DF" w:rsidRDefault="002800DF" w:rsidP="002800DF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Use Case 8</w:t>
      </w:r>
    </w:p>
    <w:p w14:paraId="7C2B6B9C" w14:textId="1ACCB0E5" w:rsidR="002800DF" w:rsidRPr="00994DDD" w:rsidRDefault="002800DF" w:rsidP="002800DF">
      <w:pPr>
        <w:pStyle w:val="ListParagraph"/>
      </w:pPr>
      <w:r w:rsidRPr="00994DDD">
        <w:t>When a project manager</w:t>
      </w:r>
    </w:p>
    <w:p w14:paraId="39AB0F44" w14:textId="70A7DDB6" w:rsidR="002800DF" w:rsidRPr="00994DDD" w:rsidRDefault="002800DF" w:rsidP="002800DF">
      <w:pPr>
        <w:pStyle w:val="ListParagraph"/>
      </w:pPr>
      <w:r w:rsidRPr="00994DDD">
        <w:t xml:space="preserve">Wants to understand what resources are unassigned in their project </w:t>
      </w:r>
    </w:p>
    <w:p w14:paraId="72F171DF" w14:textId="2327D4F8" w:rsidR="002800DF" w:rsidRPr="00994DDD" w:rsidRDefault="002800DF" w:rsidP="002800DF">
      <w:pPr>
        <w:pStyle w:val="ListParagraph"/>
      </w:pPr>
      <w:r w:rsidRPr="00994DDD">
        <w:t>They click the currently missing skill requirements button so that they can view the resource requirements which are not allocated to their project</w:t>
      </w:r>
    </w:p>
    <w:p w14:paraId="4A21F0B4" w14:textId="0FEDEEC8" w:rsidR="002800DF" w:rsidRDefault="005D169A" w:rsidP="005D169A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Use Case 9</w:t>
      </w:r>
    </w:p>
    <w:p w14:paraId="63D8BF8E" w14:textId="77777777" w:rsidR="005D169A" w:rsidRPr="00994DDD" w:rsidRDefault="005D169A" w:rsidP="005D169A">
      <w:pPr>
        <w:pStyle w:val="ListParagraph"/>
      </w:pPr>
      <w:r w:rsidRPr="00994DDD">
        <w:t>When an administrator</w:t>
      </w:r>
    </w:p>
    <w:p w14:paraId="35EE15FF" w14:textId="6FC062A1" w:rsidR="005D169A" w:rsidRPr="00994DDD" w:rsidRDefault="005D169A" w:rsidP="005D169A">
      <w:pPr>
        <w:pStyle w:val="ListParagraph"/>
      </w:pPr>
      <w:r w:rsidRPr="00994DDD">
        <w:t>wants to update the users list they click the update access list</w:t>
      </w:r>
    </w:p>
    <w:p w14:paraId="4294BAFE" w14:textId="66153731" w:rsidR="005D169A" w:rsidRPr="00994DDD" w:rsidRDefault="005D169A" w:rsidP="005D169A">
      <w:pPr>
        <w:pStyle w:val="ListParagraph"/>
      </w:pPr>
      <w:r w:rsidRPr="00994DDD">
        <w:t>so that they can update the users list</w:t>
      </w:r>
    </w:p>
    <w:p w14:paraId="57DD177A" w14:textId="7A5F8DD5" w:rsidR="005D169A" w:rsidRDefault="005D169A" w:rsidP="005D169A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Use case 10</w:t>
      </w:r>
    </w:p>
    <w:p w14:paraId="3ED10EA1" w14:textId="02CB2B14" w:rsidR="005D169A" w:rsidRPr="00994DDD" w:rsidRDefault="005D169A" w:rsidP="005D169A">
      <w:pPr>
        <w:pStyle w:val="ListParagraph"/>
      </w:pPr>
      <w:r w:rsidRPr="00994DDD">
        <w:lastRenderedPageBreak/>
        <w:t>When an administrator</w:t>
      </w:r>
    </w:p>
    <w:p w14:paraId="47404B73" w14:textId="727B7B5B" w:rsidR="005D169A" w:rsidRPr="00994DDD" w:rsidRDefault="005D169A" w:rsidP="005D169A">
      <w:pPr>
        <w:pStyle w:val="ListParagraph"/>
      </w:pPr>
      <w:r w:rsidRPr="00994DDD">
        <w:t>Wants to remove a user from the system</w:t>
      </w:r>
    </w:p>
    <w:p w14:paraId="063838F0" w14:textId="2139D38F" w:rsidR="005D169A" w:rsidRPr="00994DDD" w:rsidRDefault="005D169A" w:rsidP="005D169A">
      <w:pPr>
        <w:pStyle w:val="ListParagraph"/>
      </w:pPr>
      <w:r w:rsidRPr="00994DDD">
        <w:t>They select the user from the update users list and then click the delete button</w:t>
      </w:r>
    </w:p>
    <w:p w14:paraId="4FBDCA8E" w14:textId="20A55420" w:rsidR="005D169A" w:rsidRPr="00994DDD" w:rsidRDefault="005D169A" w:rsidP="005D169A">
      <w:pPr>
        <w:pStyle w:val="ListParagraph"/>
      </w:pPr>
      <w:r w:rsidRPr="00994DDD">
        <w:t xml:space="preserve">So that the user is no longer able to access the system </w:t>
      </w:r>
    </w:p>
    <w:p w14:paraId="77248337" w14:textId="77777777" w:rsidR="00994DDD" w:rsidRDefault="00994DDD" w:rsidP="00994DDD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Use Case 11</w:t>
      </w:r>
    </w:p>
    <w:p w14:paraId="540B58B8" w14:textId="77777777" w:rsidR="00994DDD" w:rsidRPr="00994DDD" w:rsidRDefault="00994DDD" w:rsidP="00994DDD">
      <w:pPr>
        <w:pStyle w:val="ListParagraph"/>
      </w:pPr>
      <w:r w:rsidRPr="00994DDD">
        <w:t>When a user</w:t>
      </w:r>
    </w:p>
    <w:p w14:paraId="27CD3815" w14:textId="77777777" w:rsidR="00994DDD" w:rsidRPr="00994DDD" w:rsidRDefault="00994DDD" w:rsidP="00994DDD">
      <w:pPr>
        <w:pStyle w:val="ListParagraph"/>
      </w:pPr>
      <w:r w:rsidRPr="00994DDD">
        <w:t>Wants to view upcoming projects they click the view upcoming projects button</w:t>
      </w:r>
    </w:p>
    <w:p w14:paraId="16456894" w14:textId="00604DEF" w:rsidR="00D724A6" w:rsidRDefault="00994DDD" w:rsidP="00994DDD">
      <w:pPr>
        <w:pStyle w:val="ListParagraph"/>
      </w:pPr>
      <w:r w:rsidRPr="00994DDD">
        <w:t>So that the current upcoming projects are displayed</w:t>
      </w:r>
      <w:r w:rsidR="00D724A6" w:rsidRPr="00994DDD">
        <w:t xml:space="preserve"> </w:t>
      </w:r>
    </w:p>
    <w:p w14:paraId="0F4AC7B7" w14:textId="6B3FE83C" w:rsidR="00994DDD" w:rsidRPr="00994DDD" w:rsidRDefault="00994DDD" w:rsidP="00994DDD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994DDD">
        <w:rPr>
          <w:color w:val="2E74B5" w:themeColor="accent1" w:themeShade="BF"/>
          <w:sz w:val="28"/>
          <w:szCs w:val="28"/>
        </w:rPr>
        <w:t>Use case 12</w:t>
      </w:r>
    </w:p>
    <w:p w14:paraId="59946A81" w14:textId="3AC077B3" w:rsidR="00994DDD" w:rsidRDefault="00994DDD" w:rsidP="00994DDD">
      <w:pPr>
        <w:pStyle w:val="ListParagraph"/>
      </w:pPr>
      <w:r>
        <w:t>When a user</w:t>
      </w:r>
    </w:p>
    <w:p w14:paraId="2DC6B2A7" w14:textId="516C0DD7" w:rsidR="00994DDD" w:rsidRDefault="00994DDD" w:rsidP="00994DDD">
      <w:pPr>
        <w:pStyle w:val="ListParagraph"/>
      </w:pPr>
      <w:r>
        <w:t>Wants to request to join a specific project they click the click the project allocation requirement then select request to join</w:t>
      </w:r>
    </w:p>
    <w:p w14:paraId="50CC8736" w14:textId="43D762F9" w:rsidR="00994DDD" w:rsidRPr="00994DDD" w:rsidRDefault="00994DDD" w:rsidP="00994DDD">
      <w:pPr>
        <w:pStyle w:val="ListParagraph"/>
      </w:pPr>
      <w:r>
        <w:t>So that the project manager is notified of their interest</w:t>
      </w:r>
    </w:p>
    <w:p w14:paraId="775274A7" w14:textId="77777777" w:rsidR="00D724A6" w:rsidRDefault="00D724A6" w:rsidP="00372D24">
      <w:pPr>
        <w:pStyle w:val="ListParagraph"/>
      </w:pPr>
      <w:bookmarkStart w:id="0" w:name="_GoBack"/>
      <w:bookmarkEnd w:id="0"/>
    </w:p>
    <w:p w14:paraId="13EB4C7A" w14:textId="77777777" w:rsidR="00372D24" w:rsidRDefault="00372D24" w:rsidP="00372D24">
      <w:pPr>
        <w:pStyle w:val="ListParagraph"/>
        <w:ind w:left="1080"/>
      </w:pPr>
    </w:p>
    <w:p w14:paraId="44E195C6" w14:textId="77777777" w:rsidR="00C30076" w:rsidRDefault="00C30076" w:rsidP="00C30076"/>
    <w:p w14:paraId="1D3BA247" w14:textId="77777777" w:rsidR="00C30076" w:rsidRDefault="00C30076" w:rsidP="00C30076">
      <w:pPr>
        <w:pStyle w:val="ListParagraph"/>
        <w:ind w:left="1440"/>
      </w:pPr>
    </w:p>
    <w:p w14:paraId="13CD2D00" w14:textId="77777777" w:rsidR="00C30076" w:rsidRDefault="00C30076" w:rsidP="00C30076">
      <w:pPr>
        <w:pStyle w:val="ListParagraph"/>
        <w:ind w:left="1440"/>
      </w:pPr>
    </w:p>
    <w:p w14:paraId="41441D1C" w14:textId="77777777"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4EAEAE" w14:textId="77777777" w:rsidR="00EA7588" w:rsidRDefault="00EA7588" w:rsidP="00FA00EE">
      <w:pPr>
        <w:spacing w:after="0" w:line="240" w:lineRule="auto"/>
      </w:pPr>
      <w:r>
        <w:separator/>
      </w:r>
    </w:p>
  </w:endnote>
  <w:endnote w:type="continuationSeparator" w:id="0">
    <w:p w14:paraId="25085924" w14:textId="77777777" w:rsidR="00EA7588" w:rsidRDefault="00EA7588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A4FF68" w14:textId="77777777" w:rsidR="00EA7588" w:rsidRDefault="00EA7588" w:rsidP="00FA00EE">
      <w:pPr>
        <w:spacing w:after="0" w:line="240" w:lineRule="auto"/>
      </w:pPr>
      <w:r>
        <w:separator/>
      </w:r>
    </w:p>
  </w:footnote>
  <w:footnote w:type="continuationSeparator" w:id="0">
    <w:p w14:paraId="38A570BA" w14:textId="77777777" w:rsidR="00EA7588" w:rsidRDefault="00EA7588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14:paraId="23CAF938" w14:textId="77777777" w:rsidTr="00FA00EE">
      <w:tc>
        <w:tcPr>
          <w:tcW w:w="4508" w:type="dxa"/>
        </w:tcPr>
        <w:p w14:paraId="162EEDF2" w14:textId="00D6022E" w:rsidR="00FA00EE" w:rsidRDefault="00D724A6">
          <w:pPr>
            <w:pStyle w:val="Header"/>
          </w:pPr>
          <w:r>
            <w:t>Resource Manager</w:t>
          </w:r>
        </w:p>
      </w:tc>
      <w:tc>
        <w:tcPr>
          <w:tcW w:w="4508" w:type="dxa"/>
        </w:tcPr>
        <w:p w14:paraId="216B132A" w14:textId="77777777" w:rsidR="00FA00EE" w:rsidRDefault="00FA00EE">
          <w:pPr>
            <w:pStyle w:val="Header"/>
          </w:pPr>
        </w:p>
      </w:tc>
    </w:tr>
    <w:tr w:rsidR="00FA00EE" w14:paraId="10140CFF" w14:textId="77777777" w:rsidTr="00FA00EE">
      <w:tc>
        <w:tcPr>
          <w:tcW w:w="4508" w:type="dxa"/>
        </w:tcPr>
        <w:p w14:paraId="3CC78D58" w14:textId="77777777" w:rsidR="00FA00EE" w:rsidRDefault="00372D24">
          <w:pPr>
            <w:pStyle w:val="Header"/>
          </w:pPr>
          <w:r>
            <w:t>Short Use Case Descriptions</w:t>
          </w:r>
        </w:p>
      </w:tc>
      <w:tc>
        <w:tcPr>
          <w:tcW w:w="4508" w:type="dxa"/>
        </w:tcPr>
        <w:p w14:paraId="4E86450E" w14:textId="72F885FE" w:rsidR="00FA00EE" w:rsidRDefault="00FA00EE">
          <w:pPr>
            <w:pStyle w:val="Header"/>
          </w:pPr>
          <w:r>
            <w:t xml:space="preserve">Date: </w:t>
          </w:r>
          <w:r w:rsidR="00D724A6">
            <w:t>28/03/2019</w:t>
          </w:r>
        </w:p>
      </w:tc>
    </w:tr>
  </w:tbl>
  <w:p w14:paraId="6C433D1E" w14:textId="77777777"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B92"/>
    <w:rsid w:val="00264DB2"/>
    <w:rsid w:val="002800DF"/>
    <w:rsid w:val="003617B5"/>
    <w:rsid w:val="00372D24"/>
    <w:rsid w:val="00423B72"/>
    <w:rsid w:val="004A6B92"/>
    <w:rsid w:val="005575A1"/>
    <w:rsid w:val="00572A52"/>
    <w:rsid w:val="005D169A"/>
    <w:rsid w:val="00723525"/>
    <w:rsid w:val="007E1313"/>
    <w:rsid w:val="00835722"/>
    <w:rsid w:val="008B04A6"/>
    <w:rsid w:val="00900A42"/>
    <w:rsid w:val="00994DDD"/>
    <w:rsid w:val="009A20AB"/>
    <w:rsid w:val="009E2880"/>
    <w:rsid w:val="00AA2680"/>
    <w:rsid w:val="00BD288B"/>
    <w:rsid w:val="00C30076"/>
    <w:rsid w:val="00D21691"/>
    <w:rsid w:val="00D724A6"/>
    <w:rsid w:val="00E31E29"/>
    <w:rsid w:val="00EA7588"/>
    <w:rsid w:val="00F31445"/>
    <w:rsid w:val="00F61FAF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16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</Template>
  <TotalTime>38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Aaron</cp:lastModifiedBy>
  <cp:revision>5</cp:revision>
  <dcterms:created xsi:type="dcterms:W3CDTF">2019-03-27T23:22:00Z</dcterms:created>
  <dcterms:modified xsi:type="dcterms:W3CDTF">2019-03-28T19:57:00Z</dcterms:modified>
</cp:coreProperties>
</file>