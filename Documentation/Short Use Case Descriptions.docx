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2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3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77777777"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4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3CA51515" w:rsidR="00D724A6" w:rsidRDefault="00D724A6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D724A6">
        <w:rPr>
          <w:color w:val="2E74B5" w:themeColor="accent1" w:themeShade="BF"/>
          <w:sz w:val="28"/>
          <w:szCs w:val="28"/>
        </w:rPr>
        <w:t>Use Case 5</w:t>
      </w:r>
    </w:p>
    <w:p w14:paraId="24268EF0" w14:textId="2AE841B0" w:rsid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When a project manager</w:t>
      </w:r>
    </w:p>
    <w:p w14:paraId="40810F2A" w14:textId="7B85DE1D" w:rsid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Wants to update a </w:t>
      </w:r>
      <w:proofErr w:type="gramStart"/>
      <w:r>
        <w:rPr>
          <w:color w:val="2E74B5" w:themeColor="accent1" w:themeShade="BF"/>
          <w:sz w:val="28"/>
          <w:szCs w:val="28"/>
        </w:rPr>
        <w:t>projects</w:t>
      </w:r>
      <w:proofErr w:type="gramEnd"/>
      <w:r>
        <w:rPr>
          <w:color w:val="2E74B5" w:themeColor="accent1" w:themeShade="BF"/>
          <w:sz w:val="28"/>
          <w:szCs w:val="28"/>
        </w:rPr>
        <w:t xml:space="preserve"> details they click the edit project button</w:t>
      </w:r>
    </w:p>
    <w:p w14:paraId="59A70A33" w14:textId="7CDCE7F8" w:rsid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So that they can update the project details</w:t>
      </w:r>
    </w:p>
    <w:p w14:paraId="41BC1C31" w14:textId="03A7C1C2" w:rsidR="00D724A6" w:rsidRDefault="00D724A6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6 </w:t>
      </w:r>
    </w:p>
    <w:p w14:paraId="0180940D" w14:textId="77777777" w:rsid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When a project manager </w:t>
      </w:r>
    </w:p>
    <w:p w14:paraId="3C1126E9" w14:textId="5D8815B6" w:rsid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wants to find a resource for a project they click on the skill required for the project so that they can assign a list of users who have that skill to the project</w:t>
      </w:r>
    </w:p>
    <w:p w14:paraId="2E93503B" w14:textId="596F3BAE" w:rsidR="00D724A6" w:rsidRDefault="00D724A6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7</w:t>
      </w:r>
    </w:p>
    <w:p w14:paraId="1B517108" w14:textId="4BCC1B24" w:rsid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When a </w:t>
      </w:r>
      <w:r w:rsidR="002800DF">
        <w:rPr>
          <w:color w:val="2E74B5" w:themeColor="accent1" w:themeShade="BF"/>
          <w:sz w:val="28"/>
          <w:szCs w:val="28"/>
        </w:rPr>
        <w:t>user</w:t>
      </w:r>
    </w:p>
    <w:p w14:paraId="1E59687A" w14:textId="11EB9661" w:rsid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Wants to </w:t>
      </w:r>
      <w:r w:rsidR="002800DF">
        <w:rPr>
          <w:color w:val="2E74B5" w:themeColor="accent1" w:themeShade="BF"/>
          <w:sz w:val="28"/>
          <w:szCs w:val="28"/>
        </w:rPr>
        <w:t xml:space="preserve">view their project allocation they click </w:t>
      </w:r>
      <w:proofErr w:type="gramStart"/>
      <w:r w:rsidR="002800DF">
        <w:rPr>
          <w:color w:val="2E74B5" w:themeColor="accent1" w:themeShade="BF"/>
          <w:sz w:val="28"/>
          <w:szCs w:val="28"/>
        </w:rPr>
        <w:t>the my</w:t>
      </w:r>
      <w:proofErr w:type="gramEnd"/>
      <w:r w:rsidR="002800DF">
        <w:rPr>
          <w:color w:val="2E74B5" w:themeColor="accent1" w:themeShade="BF"/>
          <w:sz w:val="28"/>
          <w:szCs w:val="28"/>
        </w:rPr>
        <w:t xml:space="preserve"> allocation button</w:t>
      </w:r>
    </w:p>
    <w:p w14:paraId="15F4B95E" w14:textId="559AC729" w:rsidR="002800DF" w:rsidRDefault="002800DF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So that they can view their project allocation</w:t>
      </w:r>
    </w:p>
    <w:p w14:paraId="2DD74A42" w14:textId="1D5C6214" w:rsidR="002800DF" w:rsidRDefault="002800DF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8</w:t>
      </w:r>
    </w:p>
    <w:p w14:paraId="7C2B6B9C" w14:textId="1ACCB0E5" w:rsidR="002800DF" w:rsidRDefault="002800DF" w:rsidP="002800DF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When a project manager</w:t>
      </w:r>
    </w:p>
    <w:p w14:paraId="39AB0F44" w14:textId="70A7DDB6" w:rsidR="002800DF" w:rsidRDefault="002800DF" w:rsidP="002800DF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Wants to understand what resources are unassigned in their project </w:t>
      </w:r>
    </w:p>
    <w:p w14:paraId="72F171DF" w14:textId="2327D4F8" w:rsidR="002800DF" w:rsidRDefault="002800DF" w:rsidP="002800DF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They click the currently missing skill requirements button so that they can view the resource requirements which are not allocated to their project</w:t>
      </w:r>
    </w:p>
    <w:p w14:paraId="4A21F0B4" w14:textId="0FEDEEC8" w:rsidR="002800DF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9</w:t>
      </w:r>
    </w:p>
    <w:p w14:paraId="63D8BF8E" w14:textId="77777777" w:rsidR="005D169A" w:rsidRDefault="005D169A" w:rsidP="005D169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When an administrator</w:t>
      </w:r>
    </w:p>
    <w:p w14:paraId="35EE15FF" w14:textId="6FC062A1" w:rsidR="005D169A" w:rsidRDefault="005D169A" w:rsidP="005D169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wants to update the users list they click the update access list</w:t>
      </w:r>
    </w:p>
    <w:p w14:paraId="4294BAFE" w14:textId="66153731" w:rsidR="005D169A" w:rsidRDefault="005D169A" w:rsidP="005D169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so that they can update the users list</w:t>
      </w:r>
    </w:p>
    <w:p w14:paraId="57DD177A" w14:textId="7A5F8DD5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Use case 10</w:t>
      </w:r>
    </w:p>
    <w:p w14:paraId="3ED10EA1" w14:textId="02CB2B14" w:rsidR="005D169A" w:rsidRDefault="005D169A" w:rsidP="005D169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When an administrator</w:t>
      </w:r>
    </w:p>
    <w:p w14:paraId="47404B73" w14:textId="727B7B5B" w:rsidR="005D169A" w:rsidRDefault="005D169A" w:rsidP="005D169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Wants to remove a user from the system</w:t>
      </w:r>
    </w:p>
    <w:p w14:paraId="063838F0" w14:textId="2139D38F" w:rsidR="005D169A" w:rsidRDefault="005D169A" w:rsidP="005D169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They select the user from the update users list and then click the delete button</w:t>
      </w:r>
    </w:p>
    <w:p w14:paraId="4FBDCA8E" w14:textId="20A55420" w:rsidR="005D169A" w:rsidRPr="005D169A" w:rsidRDefault="005D169A" w:rsidP="005D169A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So that the user is no longer able to access the system </w:t>
      </w:r>
    </w:p>
    <w:p w14:paraId="16456894" w14:textId="0227B6D8" w:rsidR="00D724A6" w:rsidRPr="00D724A6" w:rsidRDefault="00D724A6" w:rsidP="00D724A6">
      <w:pPr>
        <w:pStyle w:val="ListParagraph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</w:p>
    <w:p w14:paraId="775274A7" w14:textId="77777777" w:rsidR="00D724A6" w:rsidRDefault="00D724A6" w:rsidP="00372D24">
      <w:pPr>
        <w:pStyle w:val="ListParagraph"/>
      </w:pPr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p w14:paraId="13CD2D00" w14:textId="77777777" w:rsidR="00C30076" w:rsidRDefault="00C30076" w:rsidP="00C30076">
      <w:pPr>
        <w:pStyle w:val="ListParagraph"/>
        <w:ind w:left="1440"/>
      </w:pPr>
    </w:p>
    <w:p w14:paraId="41441D1C" w14:textId="77777777" w:rsidR="00C30076" w:rsidRPr="00C30076" w:rsidRDefault="00C30076" w:rsidP="00C30076">
      <w:pPr>
        <w:pStyle w:val="ListParagraph"/>
        <w:ind w:left="0"/>
      </w:pPr>
      <w:bookmarkStart w:id="0" w:name="_GoBack"/>
      <w:bookmarkEnd w:id="0"/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1C036" w14:textId="77777777" w:rsidR="00E31E29" w:rsidRDefault="00E31E29" w:rsidP="00FA00EE">
      <w:pPr>
        <w:spacing w:after="0" w:line="240" w:lineRule="auto"/>
      </w:pPr>
      <w:r>
        <w:separator/>
      </w:r>
    </w:p>
  </w:endnote>
  <w:endnote w:type="continuationSeparator" w:id="0">
    <w:p w14:paraId="1736F2C3" w14:textId="77777777" w:rsidR="00E31E29" w:rsidRDefault="00E31E29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930F8" w14:textId="77777777" w:rsidR="00E31E29" w:rsidRDefault="00E31E29" w:rsidP="00FA00EE">
      <w:pPr>
        <w:spacing w:after="0" w:line="240" w:lineRule="auto"/>
      </w:pPr>
      <w:r>
        <w:separator/>
      </w:r>
    </w:p>
  </w:footnote>
  <w:footnote w:type="continuationSeparator" w:id="0">
    <w:p w14:paraId="7805F996" w14:textId="77777777" w:rsidR="00E31E29" w:rsidRDefault="00E31E29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264DB2"/>
    <w:rsid w:val="002800DF"/>
    <w:rsid w:val="003617B5"/>
    <w:rsid w:val="00372D24"/>
    <w:rsid w:val="00423B72"/>
    <w:rsid w:val="004A6B92"/>
    <w:rsid w:val="005575A1"/>
    <w:rsid w:val="00572A52"/>
    <w:rsid w:val="005D169A"/>
    <w:rsid w:val="00723525"/>
    <w:rsid w:val="007E1313"/>
    <w:rsid w:val="00835722"/>
    <w:rsid w:val="008B04A6"/>
    <w:rsid w:val="00900A42"/>
    <w:rsid w:val="009A20AB"/>
    <w:rsid w:val="009E2880"/>
    <w:rsid w:val="00AA2680"/>
    <w:rsid w:val="00BD288B"/>
    <w:rsid w:val="00C30076"/>
    <w:rsid w:val="00D21691"/>
    <w:rsid w:val="00D724A6"/>
    <w:rsid w:val="00E31E29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34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 Brody</cp:lastModifiedBy>
  <cp:revision>4</cp:revision>
  <dcterms:created xsi:type="dcterms:W3CDTF">2019-03-27T23:22:00Z</dcterms:created>
  <dcterms:modified xsi:type="dcterms:W3CDTF">2019-03-27T23:56:00Z</dcterms:modified>
</cp:coreProperties>
</file>